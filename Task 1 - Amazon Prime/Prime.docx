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5C1E" w14:textId="1E5E7BB8" w:rsidR="00C6554A" w:rsidRDefault="00906939" w:rsidP="00C6554A">
      <w:pPr>
        <w:pStyle w:val="ContactInfo"/>
      </w:pPr>
      <w:r>
        <w:t>Nithiyashree V K</w:t>
      </w:r>
      <w:r w:rsidR="00675EDA">
        <w:t xml:space="preserve"> </w:t>
      </w:r>
      <w:r w:rsidR="00C6554A">
        <w:t xml:space="preserve">| </w:t>
      </w:r>
      <w:r w:rsidR="00D3291F">
        <w:t>Kumaraguru College of Technology</w:t>
      </w:r>
    </w:p>
    <w:p w14:paraId="51D9D3ED" w14:textId="2A830C49" w:rsidR="00D3291F" w:rsidRPr="00D3291F" w:rsidRDefault="00D3291F" w:rsidP="00C6554A">
      <w:pPr>
        <w:pStyle w:val="ContactInfo"/>
        <w:rPr>
          <w:b/>
          <w:bCs/>
          <w:sz w:val="40"/>
          <w:szCs w:val="40"/>
        </w:rPr>
      </w:pPr>
      <w:r w:rsidRPr="00D3291F">
        <w:rPr>
          <w:b/>
          <w:bCs/>
          <w:sz w:val="40"/>
          <w:szCs w:val="40"/>
        </w:rPr>
        <w:t>Amazon Prime Analysis</w:t>
      </w:r>
    </w:p>
    <w:p w14:paraId="2353A6E1" w14:textId="13054CDD" w:rsidR="00C6554A" w:rsidRDefault="00D3291F" w:rsidP="00513CB3">
      <w:pPr>
        <w:pStyle w:val="Heading1"/>
        <w:tabs>
          <w:tab w:val="left" w:pos="1917"/>
        </w:tabs>
      </w:pPr>
      <w:r>
        <w:t>Dataset</w:t>
      </w:r>
    </w:p>
    <w:p w14:paraId="74C2137D" w14:textId="2B3822B2" w:rsidR="00513CB3" w:rsidRDefault="00D3291F" w:rsidP="00513CB3">
      <w:r w:rsidRPr="001E2596">
        <w:rPr>
          <w:b/>
          <w:bCs/>
        </w:rPr>
        <w:t>8807</w:t>
      </w:r>
      <w:r>
        <w:t xml:space="preserve"> Rows and </w:t>
      </w:r>
      <w:r w:rsidRPr="001E2596">
        <w:rPr>
          <w:b/>
          <w:bCs/>
        </w:rPr>
        <w:t>12</w:t>
      </w:r>
      <w:r>
        <w:t xml:space="preserve"> Columns</w:t>
      </w:r>
      <w:r w:rsidR="001E2596">
        <w:t xml:space="preserve"> </w:t>
      </w:r>
    </w:p>
    <w:p w14:paraId="14D1836F" w14:textId="7A7027D8" w:rsidR="001E2596" w:rsidRDefault="001E2596" w:rsidP="00513CB3">
      <w:r>
        <w:t xml:space="preserve">Time Period : </w:t>
      </w:r>
      <w:r w:rsidRPr="001E2596">
        <w:rPr>
          <w:b/>
          <w:bCs/>
        </w:rPr>
        <w:t>1925 - 2021</w:t>
      </w:r>
    </w:p>
    <w:p w14:paraId="0D07403F" w14:textId="53BB33B1" w:rsidR="00D3291F" w:rsidRPr="00D3291F" w:rsidRDefault="00D3291F" w:rsidP="00513CB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Visualization</w:t>
      </w:r>
    </w:p>
    <w:p w14:paraId="381128B2" w14:textId="2EB9ABF1" w:rsidR="00D3291F" w:rsidRDefault="00D3291F" w:rsidP="00D3291F">
      <w:r>
        <w:rPr>
          <w:noProof/>
        </w:rPr>
        <w:drawing>
          <wp:inline distT="0" distB="0" distL="0" distR="0" wp14:anchorId="3C2BCB06" wp14:editId="0E5E5F88">
            <wp:extent cx="2491740" cy="1937155"/>
            <wp:effectExtent l="0" t="0" r="3810" b="6350"/>
            <wp:docPr id="194227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88" cy="194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405FBCB" wp14:editId="149959EA">
            <wp:extent cx="2065020" cy="2328290"/>
            <wp:effectExtent l="0" t="0" r="0" b="0"/>
            <wp:docPr id="883616284" name="Picture 4" descr="A pie chart with different colo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16284" name="Picture 4" descr="A pie chart with different colo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76" cy="23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30D3" w14:textId="77777777" w:rsidR="00D3291F" w:rsidRDefault="00D3291F" w:rsidP="00D3291F">
      <w:pPr>
        <w:jc w:val="center"/>
      </w:pPr>
    </w:p>
    <w:p w14:paraId="465E26E6" w14:textId="75D00693" w:rsidR="00D3291F" w:rsidRDefault="00D3291F" w:rsidP="00D3291F">
      <w:pPr>
        <w:jc w:val="center"/>
      </w:pPr>
      <w:r>
        <w:rPr>
          <w:noProof/>
        </w:rPr>
        <w:drawing>
          <wp:inline distT="0" distB="0" distL="0" distR="0" wp14:anchorId="5C6D640C" wp14:editId="390BA24E">
            <wp:extent cx="5999081" cy="2139950"/>
            <wp:effectExtent l="0" t="0" r="1905" b="0"/>
            <wp:docPr id="1951663634" name="Picture 2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63634" name="Picture 2" descr="A graph of a bar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312" cy="214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83AC" w14:textId="77777777" w:rsidR="00D3291F" w:rsidRDefault="00D3291F" w:rsidP="00D3291F">
      <w:pPr>
        <w:jc w:val="center"/>
      </w:pPr>
    </w:p>
    <w:p w14:paraId="63E2EA33" w14:textId="5D026492" w:rsidR="00D3291F" w:rsidRDefault="00D3291F" w:rsidP="00D3291F">
      <w:pPr>
        <w:jc w:val="center"/>
      </w:pPr>
      <w:r>
        <w:rPr>
          <w:noProof/>
        </w:rPr>
        <w:lastRenderedPageBreak/>
        <w:drawing>
          <wp:inline distT="0" distB="0" distL="0" distR="0" wp14:anchorId="3038C113" wp14:editId="622ED0C3">
            <wp:extent cx="5486400" cy="1295400"/>
            <wp:effectExtent l="0" t="0" r="0" b="0"/>
            <wp:docPr id="1896035658" name="Picture 3" descr="A graph with multiple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35658" name="Picture 3" descr="A graph with multiple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68D48" wp14:editId="5DDB555E">
            <wp:extent cx="5486400" cy="1744345"/>
            <wp:effectExtent l="0" t="0" r="0" b="8255"/>
            <wp:docPr id="1589323515" name="Picture 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3515" name="Picture 5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5C37" w14:textId="3A0160BD" w:rsidR="00D3291F" w:rsidRDefault="005B3CDE" w:rsidP="00D3291F">
      <w:pPr>
        <w:jc w:val="center"/>
      </w:pPr>
      <w:r>
        <w:rPr>
          <w:noProof/>
        </w:rPr>
        <w:drawing>
          <wp:inline distT="0" distB="0" distL="0" distR="0" wp14:anchorId="05776611" wp14:editId="2FF9B0A9">
            <wp:extent cx="5486400" cy="2697480"/>
            <wp:effectExtent l="0" t="0" r="0" b="7620"/>
            <wp:docPr id="1589328394" name="Picture 8" descr="A graph showing the number of sh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8394" name="Picture 8" descr="A graph showing the number of sh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C2D1" w14:textId="53AC38E3" w:rsidR="00723334" w:rsidRPr="00FB5173" w:rsidRDefault="00BB439E" w:rsidP="00723334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Inference &amp; Implications</w:t>
      </w:r>
    </w:p>
    <w:p w14:paraId="0205B811" w14:textId="77777777" w:rsidR="00D3291F" w:rsidRPr="00D3291F" w:rsidRDefault="00D3291F" w:rsidP="00D3291F">
      <w:pPr>
        <w:pStyle w:val="ListParagraph"/>
        <w:numPr>
          <w:ilvl w:val="0"/>
          <w:numId w:val="17"/>
        </w:numPr>
      </w:pPr>
      <w:r w:rsidRPr="00D3291F">
        <w:t xml:space="preserve">Amazon Prime Video uploads more </w:t>
      </w:r>
      <w:r w:rsidRPr="00D3291F">
        <w:rPr>
          <w:b/>
          <w:bCs/>
        </w:rPr>
        <w:t>movie</w:t>
      </w:r>
      <w:r w:rsidRPr="00D3291F">
        <w:t xml:space="preserve"> shows than TV shows</w:t>
      </w:r>
    </w:p>
    <w:p w14:paraId="3073060B" w14:textId="77777777" w:rsidR="00D3291F" w:rsidRPr="00D3291F" w:rsidRDefault="00D3291F" w:rsidP="00D3291F">
      <w:pPr>
        <w:pStyle w:val="ListParagraph"/>
        <w:numPr>
          <w:ilvl w:val="0"/>
          <w:numId w:val="17"/>
        </w:numPr>
      </w:pPr>
      <w:r w:rsidRPr="00D3291F">
        <w:t xml:space="preserve">Most uploaded shows on amazon prime video are from the </w:t>
      </w:r>
      <w:r w:rsidRPr="00D3291F">
        <w:rPr>
          <w:b/>
          <w:bCs/>
        </w:rPr>
        <w:t>US</w:t>
      </w:r>
    </w:p>
    <w:p w14:paraId="0AC41410" w14:textId="43246A65" w:rsidR="00D3291F" w:rsidRDefault="00D3291F" w:rsidP="00D3291F">
      <w:pPr>
        <w:pStyle w:val="ListParagraph"/>
        <w:numPr>
          <w:ilvl w:val="0"/>
          <w:numId w:val="17"/>
        </w:numPr>
      </w:pPr>
      <w:r>
        <w:t xml:space="preserve">Majority of the Movies and TV Shows are released in-between </w:t>
      </w:r>
      <w:r w:rsidRPr="00D3291F">
        <w:rPr>
          <w:b/>
          <w:bCs/>
        </w:rPr>
        <w:t>2015 – 2020</w:t>
      </w:r>
      <w:r>
        <w:t>.</w:t>
      </w:r>
    </w:p>
    <w:p w14:paraId="069E4CB2" w14:textId="6DB9C4E9" w:rsidR="00D3291F" w:rsidRPr="00D3291F" w:rsidRDefault="00D3291F" w:rsidP="00D3291F">
      <w:pPr>
        <w:pStyle w:val="ListParagraph"/>
        <w:numPr>
          <w:ilvl w:val="0"/>
          <w:numId w:val="17"/>
        </w:numPr>
      </w:pPr>
      <w:r w:rsidRPr="00D3291F">
        <w:t xml:space="preserve">Amazon prime video has the most uploads in the </w:t>
      </w:r>
      <w:r w:rsidRPr="00D3291F">
        <w:rPr>
          <w:b/>
          <w:bCs/>
        </w:rPr>
        <w:t>drama, international movie</w:t>
      </w:r>
      <w:r w:rsidRPr="00D3291F">
        <w:t xml:space="preserve"> category</w:t>
      </w:r>
    </w:p>
    <w:p w14:paraId="01F10283" w14:textId="77777777" w:rsidR="00D3291F" w:rsidRPr="00D3291F" w:rsidRDefault="00D3291F" w:rsidP="00D3291F">
      <w:pPr>
        <w:pStyle w:val="ListParagraph"/>
        <w:numPr>
          <w:ilvl w:val="0"/>
          <w:numId w:val="17"/>
        </w:numPr>
      </w:pPr>
      <w:r w:rsidRPr="00D3291F">
        <w:t xml:space="preserve">Shows uploaded on amazon prime videos are mostly directed by </w:t>
      </w:r>
      <w:r w:rsidRPr="00D3291F">
        <w:rPr>
          <w:b/>
          <w:bCs/>
        </w:rPr>
        <w:t>Rajiv Chilaka</w:t>
      </w:r>
    </w:p>
    <w:p w14:paraId="2A28D50C" w14:textId="2FA97614" w:rsidR="00FB5173" w:rsidRDefault="00D3291F" w:rsidP="00D0647B">
      <w:pPr>
        <w:pStyle w:val="ListParagraph"/>
        <w:numPr>
          <w:ilvl w:val="0"/>
          <w:numId w:val="17"/>
        </w:numPr>
      </w:pPr>
      <w:r w:rsidRPr="00D3291F">
        <w:t xml:space="preserve">The most uploaded show rating on amazon prime video is </w:t>
      </w:r>
      <w:r w:rsidRPr="00387873">
        <w:rPr>
          <w:b/>
          <w:bCs/>
        </w:rPr>
        <w:t>TV-MA (Mature Audience)</w:t>
      </w:r>
    </w:p>
    <w:sectPr w:rsidR="00FB5173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711A" w14:textId="77777777" w:rsidR="00511E3F" w:rsidRDefault="00511E3F" w:rsidP="00C6554A">
      <w:pPr>
        <w:spacing w:before="0" w:after="0" w:line="240" w:lineRule="auto"/>
      </w:pPr>
      <w:r>
        <w:separator/>
      </w:r>
    </w:p>
  </w:endnote>
  <w:endnote w:type="continuationSeparator" w:id="0">
    <w:p w14:paraId="55DA6A17" w14:textId="77777777" w:rsidR="00511E3F" w:rsidRDefault="00511E3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D690" w14:textId="77777777" w:rsidR="003627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838A" w14:textId="77777777" w:rsidR="00511E3F" w:rsidRDefault="00511E3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486B82E" w14:textId="77777777" w:rsidR="00511E3F" w:rsidRDefault="00511E3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FA5A31"/>
    <w:multiLevelType w:val="hybridMultilevel"/>
    <w:tmpl w:val="89A8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F0D7E"/>
    <w:multiLevelType w:val="multilevel"/>
    <w:tmpl w:val="80DE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6A73EB"/>
    <w:multiLevelType w:val="hybridMultilevel"/>
    <w:tmpl w:val="A8565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6E6911"/>
    <w:multiLevelType w:val="hybridMultilevel"/>
    <w:tmpl w:val="E0A80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6159C"/>
    <w:multiLevelType w:val="multilevel"/>
    <w:tmpl w:val="7008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098846">
    <w:abstractNumId w:val="9"/>
  </w:num>
  <w:num w:numId="2" w16cid:durableId="1536773311">
    <w:abstractNumId w:val="8"/>
  </w:num>
  <w:num w:numId="3" w16cid:durableId="1225264062">
    <w:abstractNumId w:val="8"/>
  </w:num>
  <w:num w:numId="4" w16cid:durableId="1596747760">
    <w:abstractNumId w:val="9"/>
  </w:num>
  <w:num w:numId="5" w16cid:durableId="1580478936">
    <w:abstractNumId w:val="15"/>
  </w:num>
  <w:num w:numId="6" w16cid:durableId="1929922821">
    <w:abstractNumId w:val="10"/>
  </w:num>
  <w:num w:numId="7" w16cid:durableId="70474306">
    <w:abstractNumId w:val="11"/>
  </w:num>
  <w:num w:numId="8" w16cid:durableId="279534316">
    <w:abstractNumId w:val="7"/>
  </w:num>
  <w:num w:numId="9" w16cid:durableId="1175995109">
    <w:abstractNumId w:val="6"/>
  </w:num>
  <w:num w:numId="10" w16cid:durableId="2117211134">
    <w:abstractNumId w:val="5"/>
  </w:num>
  <w:num w:numId="11" w16cid:durableId="75716137">
    <w:abstractNumId w:val="4"/>
  </w:num>
  <w:num w:numId="12" w16cid:durableId="1708725556">
    <w:abstractNumId w:val="3"/>
  </w:num>
  <w:num w:numId="13" w16cid:durableId="1364597513">
    <w:abstractNumId w:val="2"/>
  </w:num>
  <w:num w:numId="14" w16cid:durableId="1751543612">
    <w:abstractNumId w:val="1"/>
  </w:num>
  <w:num w:numId="15" w16cid:durableId="1852645661">
    <w:abstractNumId w:val="0"/>
  </w:num>
  <w:num w:numId="16" w16cid:durableId="2022928330">
    <w:abstractNumId w:val="13"/>
  </w:num>
  <w:num w:numId="17" w16cid:durableId="1088575864">
    <w:abstractNumId w:val="14"/>
  </w:num>
  <w:num w:numId="18" w16cid:durableId="79912204">
    <w:abstractNumId w:val="16"/>
  </w:num>
  <w:num w:numId="19" w16cid:durableId="642463854">
    <w:abstractNumId w:val="12"/>
  </w:num>
  <w:num w:numId="20" w16cid:durableId="1194263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D7"/>
    <w:rsid w:val="000022C8"/>
    <w:rsid w:val="00051092"/>
    <w:rsid w:val="000E4E69"/>
    <w:rsid w:val="001E2596"/>
    <w:rsid w:val="002362F8"/>
    <w:rsid w:val="002554CD"/>
    <w:rsid w:val="00293B83"/>
    <w:rsid w:val="002B4294"/>
    <w:rsid w:val="00333D0D"/>
    <w:rsid w:val="00362700"/>
    <w:rsid w:val="00387873"/>
    <w:rsid w:val="004246EC"/>
    <w:rsid w:val="004C049F"/>
    <w:rsid w:val="005000E2"/>
    <w:rsid w:val="0050674D"/>
    <w:rsid w:val="00511E3F"/>
    <w:rsid w:val="00513CB3"/>
    <w:rsid w:val="005566D8"/>
    <w:rsid w:val="005B3CDE"/>
    <w:rsid w:val="00672FBE"/>
    <w:rsid w:val="00675EDA"/>
    <w:rsid w:val="006A3CE7"/>
    <w:rsid w:val="00723334"/>
    <w:rsid w:val="00906939"/>
    <w:rsid w:val="00BB439E"/>
    <w:rsid w:val="00C22E98"/>
    <w:rsid w:val="00C6554A"/>
    <w:rsid w:val="00D3291F"/>
    <w:rsid w:val="00DE1C9C"/>
    <w:rsid w:val="00DF0CBF"/>
    <w:rsid w:val="00EC6DD7"/>
    <w:rsid w:val="00ED7C44"/>
    <w:rsid w:val="00EE2702"/>
    <w:rsid w:val="00FB5173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2FF5A"/>
  <w15:chartTrackingRefBased/>
  <w15:docId w15:val="{1AF66B03-8D44-4D48-9499-9D30A28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566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75EDA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67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hi\AppData\Local\Microsoft\Office\16.0\DTS\en-IN%7b41CF1FD5-3921-4C1F-A833-D97627A1D14A%7d\%7b6C809E14-9A68-4EFB-A41C-1305A254103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8CD6-5915-4474-B8EF-017848D3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{6C809E14-9A68-4EFB-A41C-1305A254103B}tf02835058_win32</Template>
  <TotalTime>203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Nithiyashree VK</dc:creator>
  <cp:keywords/>
  <dc:description/>
  <cp:lastModifiedBy>Nithiyashree VK</cp:lastModifiedBy>
  <cp:revision>16</cp:revision>
  <dcterms:created xsi:type="dcterms:W3CDTF">2023-10-11T10:12:00Z</dcterms:created>
  <dcterms:modified xsi:type="dcterms:W3CDTF">2023-10-18T07:45:00Z</dcterms:modified>
</cp:coreProperties>
</file>